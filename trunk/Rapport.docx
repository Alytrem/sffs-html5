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966977791"/>
        <w:docPartObj>
          <w:docPartGallery w:val="Cover Pages"/>
          <w:docPartUnique/>
        </w:docPartObj>
      </w:sdtPr>
      <w:sdtEndPr>
        <w:rPr>
          <w:rFonts w:ascii="Cambria Math" w:eastAsiaTheme="minorHAnsi" w:hAnsi="Cambria Math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9273E" w:rsidRPr="00D9273E" w:rsidTr="000138A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D9273E" w:rsidRPr="00D9273E" w:rsidRDefault="00D9273E" w:rsidP="00D9273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INSA Rennes</w:t>
                    </w:r>
                    <w:r w:rsidR="00ED0647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– Département INFORMATIQUE</w:t>
                    </w:r>
                  </w:p>
                </w:tc>
              </w:sdtContent>
            </w:sdt>
          </w:tr>
          <w:tr w:rsidR="00D9273E" w:rsidRPr="003C2664" w:rsidTr="000138A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  <w:lang w:val="fr-FR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9273E" w:rsidRPr="00D9273E" w:rsidRDefault="003C2664" w:rsidP="003C266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3C2664"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  <w:lang w:val="fr-FR"/>
                      </w:rPr>
                      <w:t>Base De Données et Systèmes d’Informations Modernes</w:t>
                    </w:r>
                  </w:p>
                </w:tc>
              </w:sdtContent>
            </w:sdt>
          </w:tr>
          <w:tr w:rsidR="00D9273E" w:rsidRPr="00D9273E" w:rsidTr="000138A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9273E" w:rsidRPr="00E3648B" w:rsidRDefault="00E3648B" w:rsidP="00E3648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TP DOM, SAX et Middleware</w:t>
                    </w:r>
                  </w:p>
                </w:tc>
              </w:sdtContent>
            </w:sdt>
          </w:tr>
          <w:tr w:rsidR="00D9273E" w:rsidRPr="00D9273E" w:rsidTr="000138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9273E" w:rsidRPr="00E3648B" w:rsidRDefault="00D9273E" w:rsidP="000138A8">
                <w:pPr>
                  <w:pStyle w:val="Sansinterligne"/>
                  <w:jc w:val="center"/>
                </w:pPr>
              </w:p>
            </w:tc>
          </w:tr>
          <w:tr w:rsidR="00D9273E" w:rsidRPr="00E3648B" w:rsidTr="000138A8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9273E" w:rsidRPr="00E3648B" w:rsidRDefault="00E3648B" w:rsidP="00E3648B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Vincent Le Biannic; Sophie Le Corre; Ngouye Ndiaye ; Nicolas Renaud; Quentin Decré</w:t>
                    </w:r>
                  </w:p>
                </w:tc>
              </w:sdtContent>
            </w:sdt>
          </w:tr>
          <w:tr w:rsidR="00D9273E" w:rsidTr="000138A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9273E" w:rsidRDefault="004A22C1" w:rsidP="003D7E4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2011</w:t>
                    </w:r>
                    <w:r w:rsidR="00ED0647">
                      <w:rPr>
                        <w:b/>
                        <w:bCs/>
                        <w:lang w:val="fr-FR"/>
                      </w:rPr>
                      <w:t>-201</w:t>
                    </w:r>
                    <w:r>
                      <w:rPr>
                        <w:b/>
                        <w:bCs/>
                        <w:lang w:val="fr-FR"/>
                      </w:rPr>
                      <w:t>2</w:t>
                    </w:r>
                  </w:p>
                </w:tc>
              </w:sdtContent>
            </w:sdt>
          </w:tr>
        </w:tbl>
        <w:p w:rsidR="00D9273E" w:rsidRDefault="00D9273E" w:rsidP="00D9273E">
          <w:pPr>
            <w:rPr>
              <w:lang w:val="fr-FR"/>
            </w:rPr>
          </w:pPr>
        </w:p>
        <w:p w:rsidR="00D9273E" w:rsidRDefault="00D9273E" w:rsidP="00D9273E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9273E" w:rsidRPr="00D9273E" w:rsidTr="000138A8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9273E" w:rsidRPr="00D9273E" w:rsidRDefault="00D9273E" w:rsidP="00D9273E">
                    <w:pPr>
                      <w:pStyle w:val="Sansinterligne"/>
                      <w:rPr>
                        <w:lang w:val="fr-FR"/>
                      </w:rPr>
                    </w:pPr>
                    <w:r>
                      <w:t xml:space="preserve">    </w:t>
                    </w:r>
                  </w:p>
                </w:tc>
              </w:sdtContent>
            </w:sdt>
          </w:tr>
        </w:tbl>
        <w:p w:rsidR="00D9273E" w:rsidRDefault="00D9273E" w:rsidP="00D9273E">
          <w:pPr>
            <w:rPr>
              <w:lang w:val="fr-FR"/>
            </w:rPr>
          </w:pPr>
        </w:p>
        <w:p w:rsidR="00D9273E" w:rsidRDefault="00D9273E" w:rsidP="00D9273E">
          <w:r w:rsidRPr="00D9273E">
            <w:rPr>
              <w:lang w:val="fr-FR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  <w:lang w:val="en-US"/>
        </w:rPr>
        <w:id w:val="2580867"/>
        <w:docPartObj>
          <w:docPartGallery w:val="Table of Contents"/>
          <w:docPartUnique/>
        </w:docPartObj>
      </w:sdtPr>
      <w:sdtEndPr/>
      <w:sdtContent>
        <w:p w:rsidR="004A6DF9" w:rsidRDefault="004A6DF9">
          <w:pPr>
            <w:pStyle w:val="En-ttedetabledesmatires"/>
          </w:pPr>
          <w:r>
            <w:t>Table des matières</w:t>
          </w:r>
        </w:p>
        <w:p w:rsidR="004A6DF9" w:rsidRDefault="00901DEF">
          <w:pPr>
            <w:rPr>
              <w:lang w:val="fr-FR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lang w:val="fr-FR"/>
            </w:rPr>
            <w:fldChar w:fldCharType="end"/>
          </w:r>
        </w:p>
      </w:sdtContent>
    </w:sdt>
    <w:p w:rsidR="003D6ACA" w:rsidRPr="004A6DF9" w:rsidRDefault="003D6ACA" w:rsidP="003D6ACA">
      <w:pPr>
        <w:rPr>
          <w:lang w:val="fr-FR"/>
        </w:rPr>
      </w:pPr>
    </w:p>
    <w:p w:rsidR="003E3A90" w:rsidRDefault="003E3A90">
      <w:pPr>
        <w:rPr>
          <w:smallCaps/>
          <w:spacing w:val="5"/>
          <w:sz w:val="56"/>
          <w:szCs w:val="32"/>
          <w:lang w:val="fr-FR"/>
        </w:rPr>
      </w:pPr>
      <w:r>
        <w:rPr>
          <w:lang w:val="fr-FR"/>
        </w:rPr>
        <w:br w:type="page"/>
      </w:r>
    </w:p>
    <w:p w:rsidR="006D0030" w:rsidRDefault="00AA0670" w:rsidP="00AA0670">
      <w:pPr>
        <w:pStyle w:val="Titre1"/>
        <w:rPr>
          <w:lang w:val="fr-FR"/>
        </w:rPr>
      </w:pPr>
      <w:r>
        <w:rPr>
          <w:lang w:val="fr-FR"/>
        </w:rPr>
        <w:lastRenderedPageBreak/>
        <w:t>Introduction</w:t>
      </w:r>
    </w:p>
    <w:p w:rsidR="004D5396" w:rsidRPr="004D5396" w:rsidRDefault="004D5396" w:rsidP="004D5396">
      <w:pPr>
        <w:pStyle w:val="Titre2"/>
        <w:rPr>
          <w:lang w:val="fr-FR"/>
        </w:rPr>
      </w:pPr>
      <w:r>
        <w:rPr>
          <w:lang w:val="fr-FR"/>
        </w:rPr>
        <w:t>Contexte</w:t>
      </w:r>
    </w:p>
    <w:p w:rsidR="004D5396" w:rsidRPr="00206BAC" w:rsidRDefault="004D5396" w:rsidP="00206BAC">
      <w:pPr>
        <w:pStyle w:val="Titre2"/>
        <w:rPr>
          <w:lang w:val="fr-FR"/>
        </w:rPr>
      </w:pPr>
      <w:r>
        <w:rPr>
          <w:lang w:val="fr-FR"/>
        </w:rPr>
        <w:t>Objectifs</w:t>
      </w:r>
    </w:p>
    <w:p w:rsidR="00485728" w:rsidRDefault="00485728">
      <w:pPr>
        <w:rPr>
          <w:lang w:val="fr-FR"/>
        </w:rPr>
      </w:pPr>
      <w:r>
        <w:rPr>
          <w:lang w:val="fr-FR"/>
        </w:rPr>
        <w:br w:type="page"/>
      </w:r>
    </w:p>
    <w:p w:rsidR="00AA0670" w:rsidRDefault="00485728" w:rsidP="00485728">
      <w:pPr>
        <w:pStyle w:val="Titre1"/>
        <w:rPr>
          <w:lang w:val="fr-FR"/>
        </w:rPr>
      </w:pPr>
      <w:r>
        <w:rPr>
          <w:lang w:val="fr-FR"/>
        </w:rPr>
        <w:lastRenderedPageBreak/>
        <w:t>Présentation</w:t>
      </w:r>
      <w:r w:rsidR="00B770C1">
        <w:rPr>
          <w:lang w:val="fr-FR"/>
        </w:rPr>
        <w:t xml:space="preserve"> du projet</w:t>
      </w:r>
    </w:p>
    <w:p w:rsidR="00485728" w:rsidRDefault="00485728" w:rsidP="00485728">
      <w:pPr>
        <w:pStyle w:val="Titre2"/>
        <w:rPr>
          <w:lang w:val="fr-FR"/>
        </w:rPr>
      </w:pPr>
      <w:r>
        <w:rPr>
          <w:lang w:val="fr-FR"/>
        </w:rPr>
        <w:t>Aperçu général</w:t>
      </w:r>
    </w:p>
    <w:p w:rsidR="00485728" w:rsidRDefault="00485728" w:rsidP="00485728">
      <w:pPr>
        <w:pStyle w:val="Titre2"/>
        <w:rPr>
          <w:lang w:val="fr-FR"/>
        </w:rPr>
      </w:pPr>
      <w:r>
        <w:rPr>
          <w:lang w:val="fr-FR"/>
        </w:rPr>
        <w:t>Manipulation avec JDOM</w:t>
      </w:r>
    </w:p>
    <w:p w:rsidR="00485728" w:rsidRDefault="00485728" w:rsidP="00485728">
      <w:pPr>
        <w:pStyle w:val="Titre2"/>
        <w:rPr>
          <w:lang w:val="fr-FR"/>
        </w:rPr>
      </w:pPr>
      <w:r>
        <w:rPr>
          <w:lang w:val="fr-FR"/>
        </w:rPr>
        <w:t>Middleware</w:t>
      </w:r>
    </w:p>
    <w:p w:rsidR="00485728" w:rsidRDefault="00485728" w:rsidP="00485728">
      <w:pPr>
        <w:pStyle w:val="Titre3"/>
        <w:rPr>
          <w:lang w:val="fr-FR"/>
        </w:rPr>
      </w:pPr>
      <w:r>
        <w:rPr>
          <w:lang w:val="fr-FR"/>
        </w:rPr>
        <w:t>Gestion des lectures (select) avec SAX</w:t>
      </w:r>
    </w:p>
    <w:p w:rsidR="00485728" w:rsidRDefault="00485728" w:rsidP="00485728">
      <w:pPr>
        <w:pStyle w:val="Titre3"/>
        <w:rPr>
          <w:lang w:val="fr-FR"/>
        </w:rPr>
      </w:pPr>
      <w:r>
        <w:rPr>
          <w:lang w:val="fr-FR"/>
        </w:rPr>
        <w:t>Gestion des autres opérations avec XML-DBMS</w:t>
      </w:r>
    </w:p>
    <w:p w:rsidR="008503C4" w:rsidRDefault="008503C4">
      <w:pPr>
        <w:rPr>
          <w:lang w:val="fr-FR"/>
        </w:rPr>
      </w:pPr>
      <w:r>
        <w:rPr>
          <w:lang w:val="fr-FR"/>
        </w:rPr>
        <w:br w:type="page"/>
      </w:r>
    </w:p>
    <w:p w:rsidR="008503C4" w:rsidRDefault="00415ED9" w:rsidP="008503C4">
      <w:pPr>
        <w:pStyle w:val="Titre1"/>
        <w:rPr>
          <w:lang w:val="fr-FR"/>
        </w:rPr>
      </w:pPr>
      <w:r>
        <w:rPr>
          <w:lang w:val="fr-FR"/>
        </w:rPr>
        <w:lastRenderedPageBreak/>
        <w:t>Le TP</w:t>
      </w:r>
    </w:p>
    <w:p w:rsidR="00415ED9" w:rsidRDefault="00415ED9" w:rsidP="00415ED9">
      <w:pPr>
        <w:pStyle w:val="Titre2"/>
        <w:rPr>
          <w:lang w:val="fr-FR"/>
        </w:rPr>
      </w:pPr>
      <w:r>
        <w:rPr>
          <w:lang w:val="fr-FR"/>
        </w:rPr>
        <w:t>Prérequis techniques</w:t>
      </w:r>
    </w:p>
    <w:p w:rsidR="00415ED9" w:rsidRDefault="00415ED9" w:rsidP="00415ED9">
      <w:pPr>
        <w:pStyle w:val="Titre2"/>
        <w:rPr>
          <w:lang w:val="fr-FR"/>
        </w:rPr>
      </w:pPr>
      <w:r>
        <w:rPr>
          <w:lang w:val="fr-FR"/>
        </w:rPr>
        <w:t>Prérequis logiciel</w:t>
      </w:r>
    </w:p>
    <w:p w:rsidR="00415ED9" w:rsidRDefault="00415ED9" w:rsidP="00415ED9">
      <w:pPr>
        <w:pStyle w:val="Titre2"/>
        <w:rPr>
          <w:lang w:val="fr-FR"/>
        </w:rPr>
      </w:pPr>
      <w:r>
        <w:rPr>
          <w:lang w:val="fr-FR"/>
        </w:rPr>
        <w:t>Sujet</w:t>
      </w:r>
      <w:r w:rsidR="00A41B35">
        <w:rPr>
          <w:lang w:val="fr-FR"/>
        </w:rPr>
        <w:t xml:space="preserve"> du TP</w:t>
      </w:r>
    </w:p>
    <w:p w:rsidR="00C02EF4" w:rsidRDefault="00C02EF4" w:rsidP="00C02EF4">
      <w:pPr>
        <w:pStyle w:val="Titre2"/>
        <w:rPr>
          <w:lang w:val="fr-FR"/>
        </w:rPr>
      </w:pPr>
      <w:r>
        <w:rPr>
          <w:lang w:val="fr-FR"/>
        </w:rPr>
        <w:t>Déroulement</w:t>
      </w:r>
    </w:p>
    <w:p w:rsidR="00C02EF4" w:rsidRPr="00C02EF4" w:rsidRDefault="00C02EF4" w:rsidP="00C02EF4">
      <w:pPr>
        <w:rPr>
          <w:lang w:val="fr-FR"/>
        </w:rPr>
      </w:pPr>
      <w:r>
        <w:rPr>
          <w:lang w:val="fr-FR"/>
        </w:rPr>
        <w:t>Avec indications de durée</w:t>
      </w:r>
      <w:bookmarkStart w:id="0" w:name="_GoBack"/>
      <w:bookmarkEnd w:id="0"/>
    </w:p>
    <w:p w:rsidR="00415ED9" w:rsidRPr="00415ED9" w:rsidRDefault="00415ED9" w:rsidP="00415ED9">
      <w:pPr>
        <w:rPr>
          <w:lang w:val="fr-FR"/>
        </w:rPr>
      </w:pPr>
    </w:p>
    <w:p w:rsidR="008503C4" w:rsidRDefault="008503C4">
      <w:pPr>
        <w:rPr>
          <w:lang w:val="fr-FR"/>
        </w:rPr>
      </w:pPr>
      <w:r>
        <w:rPr>
          <w:lang w:val="fr-FR"/>
        </w:rPr>
        <w:br w:type="page"/>
      </w:r>
    </w:p>
    <w:p w:rsidR="008503C4" w:rsidRPr="008503C4" w:rsidRDefault="008503C4" w:rsidP="008503C4">
      <w:pPr>
        <w:pStyle w:val="Titre1"/>
        <w:rPr>
          <w:lang w:val="fr-FR"/>
        </w:rPr>
      </w:pPr>
      <w:r>
        <w:rPr>
          <w:lang w:val="fr-FR"/>
        </w:rPr>
        <w:lastRenderedPageBreak/>
        <w:t>Correction du TP</w:t>
      </w:r>
    </w:p>
    <w:sectPr w:rsidR="008503C4" w:rsidRPr="008503C4" w:rsidSect="00ED064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BA" w:rsidRDefault="005307BA" w:rsidP="00ED0647">
      <w:pPr>
        <w:spacing w:after="0" w:line="240" w:lineRule="auto"/>
      </w:pPr>
      <w:r>
        <w:separator/>
      </w:r>
    </w:p>
  </w:endnote>
  <w:endnote w:type="continuationSeparator" w:id="0">
    <w:p w:rsidR="005307BA" w:rsidRDefault="005307BA" w:rsidP="00ED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(Titre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63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3731" w:rsidRDefault="00713731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t>Quentin Decré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EF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13731" w:rsidRDefault="007137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BA" w:rsidRDefault="005307BA" w:rsidP="00ED0647">
      <w:pPr>
        <w:spacing w:after="0" w:line="240" w:lineRule="auto"/>
      </w:pPr>
      <w:r>
        <w:separator/>
      </w:r>
    </w:p>
  </w:footnote>
  <w:footnote w:type="continuationSeparator" w:id="0">
    <w:p w:rsidR="005307BA" w:rsidRDefault="005307BA" w:rsidP="00ED0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C0D"/>
    <w:multiLevelType w:val="hybridMultilevel"/>
    <w:tmpl w:val="501E0A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099"/>
    <w:multiLevelType w:val="hybridMultilevel"/>
    <w:tmpl w:val="E9E8EB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558F3"/>
    <w:multiLevelType w:val="hybridMultilevel"/>
    <w:tmpl w:val="382EB9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B33FE"/>
    <w:multiLevelType w:val="hybridMultilevel"/>
    <w:tmpl w:val="EA42A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8688B"/>
    <w:multiLevelType w:val="hybridMultilevel"/>
    <w:tmpl w:val="EEC45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21C95"/>
    <w:multiLevelType w:val="hybridMultilevel"/>
    <w:tmpl w:val="57C80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A5EF5"/>
    <w:multiLevelType w:val="hybridMultilevel"/>
    <w:tmpl w:val="70784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D5937"/>
    <w:multiLevelType w:val="hybridMultilevel"/>
    <w:tmpl w:val="C9D8D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F20BB6"/>
    <w:multiLevelType w:val="hybridMultilevel"/>
    <w:tmpl w:val="050A97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430A9"/>
    <w:multiLevelType w:val="hybridMultilevel"/>
    <w:tmpl w:val="0EE4B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0728F5"/>
    <w:multiLevelType w:val="hybridMultilevel"/>
    <w:tmpl w:val="F5A448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8043D"/>
    <w:multiLevelType w:val="hybridMultilevel"/>
    <w:tmpl w:val="294C99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C56FB"/>
    <w:multiLevelType w:val="hybridMultilevel"/>
    <w:tmpl w:val="2AFEB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8D53EE"/>
    <w:multiLevelType w:val="hybridMultilevel"/>
    <w:tmpl w:val="0BE80E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E6298E"/>
    <w:multiLevelType w:val="hybridMultilevel"/>
    <w:tmpl w:val="CFEA0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E1D64"/>
    <w:multiLevelType w:val="hybridMultilevel"/>
    <w:tmpl w:val="65282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D2615"/>
    <w:multiLevelType w:val="multilevel"/>
    <w:tmpl w:val="254665CE"/>
    <w:lvl w:ilvl="0">
      <w:start w:val="1"/>
      <w:numFmt w:val="decimal"/>
      <w:pStyle w:val="Titre1"/>
      <w:lvlText w:val="%1."/>
      <w:lvlJc w:val="left"/>
      <w:pPr>
        <w:ind w:left="1418" w:hanging="1418"/>
      </w:pPr>
      <w:rPr>
        <w:rFonts w:ascii="Cambria (Titre)" w:hAnsi="Cambria (Titre)" w:hint="default"/>
      </w:rPr>
    </w:lvl>
    <w:lvl w:ilvl="1">
      <w:start w:val="1"/>
      <w:numFmt w:val="decimal"/>
      <w:pStyle w:val="Titre2"/>
      <w:lvlText w:val="%1.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8" w:hanging="1418"/>
      </w:pPr>
      <w:rPr>
        <w:rFonts w:hint="default"/>
      </w:rPr>
    </w:lvl>
  </w:abstractNum>
  <w:abstractNum w:abstractNumId="17">
    <w:nsid w:val="28782C8D"/>
    <w:multiLevelType w:val="hybridMultilevel"/>
    <w:tmpl w:val="3BAE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22060F"/>
    <w:multiLevelType w:val="hybridMultilevel"/>
    <w:tmpl w:val="B7364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9D032E"/>
    <w:multiLevelType w:val="hybridMultilevel"/>
    <w:tmpl w:val="FAC60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22F80"/>
    <w:multiLevelType w:val="hybridMultilevel"/>
    <w:tmpl w:val="8684E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E932E2"/>
    <w:multiLevelType w:val="hybridMultilevel"/>
    <w:tmpl w:val="7F763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893675"/>
    <w:multiLevelType w:val="hybridMultilevel"/>
    <w:tmpl w:val="B7CC7FCA"/>
    <w:lvl w:ilvl="0" w:tplc="B7860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303FE8"/>
    <w:multiLevelType w:val="hybridMultilevel"/>
    <w:tmpl w:val="3E8A94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D05D6"/>
    <w:multiLevelType w:val="hybridMultilevel"/>
    <w:tmpl w:val="16FC13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B737879"/>
    <w:multiLevelType w:val="hybridMultilevel"/>
    <w:tmpl w:val="271A6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DC140B"/>
    <w:multiLevelType w:val="hybridMultilevel"/>
    <w:tmpl w:val="0BE80E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3F21"/>
    <w:multiLevelType w:val="hybridMultilevel"/>
    <w:tmpl w:val="EA9CF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775ED5"/>
    <w:multiLevelType w:val="hybridMultilevel"/>
    <w:tmpl w:val="D110EF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A7B1AF9"/>
    <w:multiLevelType w:val="hybridMultilevel"/>
    <w:tmpl w:val="9BD6D34A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4B541E32"/>
    <w:multiLevelType w:val="hybridMultilevel"/>
    <w:tmpl w:val="E9367CF6"/>
    <w:lvl w:ilvl="0" w:tplc="35EAD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34F9A"/>
    <w:multiLevelType w:val="hybridMultilevel"/>
    <w:tmpl w:val="B8BA5098"/>
    <w:lvl w:ilvl="0" w:tplc="B7860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01837"/>
    <w:multiLevelType w:val="hybridMultilevel"/>
    <w:tmpl w:val="60CA9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22BE2"/>
    <w:multiLevelType w:val="hybridMultilevel"/>
    <w:tmpl w:val="3FF06D9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A6409F9"/>
    <w:multiLevelType w:val="hybridMultilevel"/>
    <w:tmpl w:val="9B8A7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FF1CB3"/>
    <w:multiLevelType w:val="hybridMultilevel"/>
    <w:tmpl w:val="0BE80E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45468"/>
    <w:multiLevelType w:val="hybridMultilevel"/>
    <w:tmpl w:val="3DDC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05B2D"/>
    <w:multiLevelType w:val="hybridMultilevel"/>
    <w:tmpl w:val="16C4E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9F7B77"/>
    <w:multiLevelType w:val="hybridMultilevel"/>
    <w:tmpl w:val="2098C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EF717E"/>
    <w:multiLevelType w:val="multilevel"/>
    <w:tmpl w:val="8BCA29B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0">
    <w:nsid w:val="6D8E269B"/>
    <w:multiLevelType w:val="hybridMultilevel"/>
    <w:tmpl w:val="5342A4E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4A4F8C"/>
    <w:multiLevelType w:val="hybridMultilevel"/>
    <w:tmpl w:val="294C99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81F65"/>
    <w:multiLevelType w:val="hybridMultilevel"/>
    <w:tmpl w:val="9D7A02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750E58"/>
    <w:multiLevelType w:val="hybridMultilevel"/>
    <w:tmpl w:val="0BF07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28"/>
  </w:num>
  <w:num w:numId="5">
    <w:abstractNumId w:val="41"/>
  </w:num>
  <w:num w:numId="6">
    <w:abstractNumId w:val="37"/>
  </w:num>
  <w:num w:numId="7">
    <w:abstractNumId w:val="11"/>
  </w:num>
  <w:num w:numId="8">
    <w:abstractNumId w:val="38"/>
  </w:num>
  <w:num w:numId="9">
    <w:abstractNumId w:val="18"/>
  </w:num>
  <w:num w:numId="10">
    <w:abstractNumId w:val="10"/>
  </w:num>
  <w:num w:numId="11">
    <w:abstractNumId w:val="19"/>
  </w:num>
  <w:num w:numId="12">
    <w:abstractNumId w:val="7"/>
  </w:num>
  <w:num w:numId="13">
    <w:abstractNumId w:val="29"/>
  </w:num>
  <w:num w:numId="14">
    <w:abstractNumId w:val="33"/>
  </w:num>
  <w:num w:numId="15">
    <w:abstractNumId w:val="40"/>
  </w:num>
  <w:num w:numId="16">
    <w:abstractNumId w:val="6"/>
  </w:num>
  <w:num w:numId="17">
    <w:abstractNumId w:val="13"/>
  </w:num>
  <w:num w:numId="18">
    <w:abstractNumId w:val="35"/>
  </w:num>
  <w:num w:numId="19">
    <w:abstractNumId w:val="26"/>
  </w:num>
  <w:num w:numId="20">
    <w:abstractNumId w:val="20"/>
  </w:num>
  <w:num w:numId="21">
    <w:abstractNumId w:val="5"/>
  </w:num>
  <w:num w:numId="22">
    <w:abstractNumId w:val="16"/>
  </w:num>
  <w:num w:numId="23">
    <w:abstractNumId w:val="12"/>
  </w:num>
  <w:num w:numId="24">
    <w:abstractNumId w:val="15"/>
  </w:num>
  <w:num w:numId="25">
    <w:abstractNumId w:val="14"/>
  </w:num>
  <w:num w:numId="26">
    <w:abstractNumId w:val="34"/>
  </w:num>
  <w:num w:numId="27">
    <w:abstractNumId w:val="27"/>
  </w:num>
  <w:num w:numId="28">
    <w:abstractNumId w:val="2"/>
  </w:num>
  <w:num w:numId="29">
    <w:abstractNumId w:val="1"/>
  </w:num>
  <w:num w:numId="30">
    <w:abstractNumId w:val="43"/>
  </w:num>
  <w:num w:numId="31">
    <w:abstractNumId w:val="32"/>
  </w:num>
  <w:num w:numId="32">
    <w:abstractNumId w:val="36"/>
  </w:num>
  <w:num w:numId="33">
    <w:abstractNumId w:val="9"/>
  </w:num>
  <w:num w:numId="34">
    <w:abstractNumId w:val="25"/>
  </w:num>
  <w:num w:numId="35">
    <w:abstractNumId w:val="39"/>
  </w:num>
  <w:num w:numId="36">
    <w:abstractNumId w:val="3"/>
  </w:num>
  <w:num w:numId="37">
    <w:abstractNumId w:val="21"/>
  </w:num>
  <w:num w:numId="38">
    <w:abstractNumId w:val="17"/>
  </w:num>
  <w:num w:numId="39">
    <w:abstractNumId w:val="30"/>
  </w:num>
  <w:num w:numId="40">
    <w:abstractNumId w:val="24"/>
  </w:num>
  <w:num w:numId="41">
    <w:abstractNumId w:val="42"/>
  </w:num>
  <w:num w:numId="42">
    <w:abstractNumId w:val="31"/>
  </w:num>
  <w:num w:numId="43">
    <w:abstractNumId w:val="22"/>
  </w:num>
  <w:num w:numId="44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85"/>
    <w:rsid w:val="000138A8"/>
    <w:rsid w:val="00016F2A"/>
    <w:rsid w:val="000211E7"/>
    <w:rsid w:val="000267BD"/>
    <w:rsid w:val="00031463"/>
    <w:rsid w:val="00032E88"/>
    <w:rsid w:val="00035883"/>
    <w:rsid w:val="00045C86"/>
    <w:rsid w:val="00052C9E"/>
    <w:rsid w:val="0005526D"/>
    <w:rsid w:val="00061645"/>
    <w:rsid w:val="00065ABE"/>
    <w:rsid w:val="000702B8"/>
    <w:rsid w:val="00072610"/>
    <w:rsid w:val="0007672A"/>
    <w:rsid w:val="0008036B"/>
    <w:rsid w:val="00082640"/>
    <w:rsid w:val="0009097E"/>
    <w:rsid w:val="0009386C"/>
    <w:rsid w:val="000A064D"/>
    <w:rsid w:val="000B27A1"/>
    <w:rsid w:val="000B35E2"/>
    <w:rsid w:val="000B48F5"/>
    <w:rsid w:val="000B58A8"/>
    <w:rsid w:val="000C2814"/>
    <w:rsid w:val="000C3BEB"/>
    <w:rsid w:val="000D1387"/>
    <w:rsid w:val="000D2F28"/>
    <w:rsid w:val="000D76C7"/>
    <w:rsid w:val="000F21F2"/>
    <w:rsid w:val="000F6DAB"/>
    <w:rsid w:val="00105880"/>
    <w:rsid w:val="00115A32"/>
    <w:rsid w:val="001212DC"/>
    <w:rsid w:val="001235D9"/>
    <w:rsid w:val="001247CF"/>
    <w:rsid w:val="00125628"/>
    <w:rsid w:val="0013304A"/>
    <w:rsid w:val="0014118B"/>
    <w:rsid w:val="0015746F"/>
    <w:rsid w:val="00170FD0"/>
    <w:rsid w:val="001806F5"/>
    <w:rsid w:val="001842D5"/>
    <w:rsid w:val="0018668F"/>
    <w:rsid w:val="001A61E1"/>
    <w:rsid w:val="001B2576"/>
    <w:rsid w:val="001C0263"/>
    <w:rsid w:val="001C320F"/>
    <w:rsid w:val="001C69BF"/>
    <w:rsid w:val="001D2165"/>
    <w:rsid w:val="001E07F0"/>
    <w:rsid w:val="001E1F92"/>
    <w:rsid w:val="001E30DB"/>
    <w:rsid w:val="001F2D63"/>
    <w:rsid w:val="00206BAC"/>
    <w:rsid w:val="00207912"/>
    <w:rsid w:val="002159C6"/>
    <w:rsid w:val="002243A6"/>
    <w:rsid w:val="00226A49"/>
    <w:rsid w:val="00231858"/>
    <w:rsid w:val="00231CEC"/>
    <w:rsid w:val="0023238E"/>
    <w:rsid w:val="0023256A"/>
    <w:rsid w:val="00234812"/>
    <w:rsid w:val="00237DC6"/>
    <w:rsid w:val="0024766C"/>
    <w:rsid w:val="00257852"/>
    <w:rsid w:val="00264AB3"/>
    <w:rsid w:val="002666BE"/>
    <w:rsid w:val="00267CDE"/>
    <w:rsid w:val="00276BB7"/>
    <w:rsid w:val="002823A3"/>
    <w:rsid w:val="0028270F"/>
    <w:rsid w:val="002850E0"/>
    <w:rsid w:val="00287A7D"/>
    <w:rsid w:val="0029341A"/>
    <w:rsid w:val="00293CD4"/>
    <w:rsid w:val="002942B0"/>
    <w:rsid w:val="002A1B6E"/>
    <w:rsid w:val="002A3D9A"/>
    <w:rsid w:val="002B5A01"/>
    <w:rsid w:val="002C1F29"/>
    <w:rsid w:val="002C4762"/>
    <w:rsid w:val="002D4782"/>
    <w:rsid w:val="002D5D85"/>
    <w:rsid w:val="0030240A"/>
    <w:rsid w:val="003126A7"/>
    <w:rsid w:val="00316B33"/>
    <w:rsid w:val="00317F13"/>
    <w:rsid w:val="00326469"/>
    <w:rsid w:val="00330772"/>
    <w:rsid w:val="003321E3"/>
    <w:rsid w:val="00336455"/>
    <w:rsid w:val="00337DCB"/>
    <w:rsid w:val="003461A7"/>
    <w:rsid w:val="00347F85"/>
    <w:rsid w:val="003548CC"/>
    <w:rsid w:val="00354AB1"/>
    <w:rsid w:val="00357A9D"/>
    <w:rsid w:val="0036230C"/>
    <w:rsid w:val="00373CFB"/>
    <w:rsid w:val="0037562A"/>
    <w:rsid w:val="00376C96"/>
    <w:rsid w:val="00385BF8"/>
    <w:rsid w:val="00391536"/>
    <w:rsid w:val="003A48C2"/>
    <w:rsid w:val="003A6990"/>
    <w:rsid w:val="003A79DF"/>
    <w:rsid w:val="003B230F"/>
    <w:rsid w:val="003C2664"/>
    <w:rsid w:val="003D6ACA"/>
    <w:rsid w:val="003D7E48"/>
    <w:rsid w:val="003E224B"/>
    <w:rsid w:val="003E3A90"/>
    <w:rsid w:val="003F0FF3"/>
    <w:rsid w:val="003F67DD"/>
    <w:rsid w:val="00400CBA"/>
    <w:rsid w:val="0040265F"/>
    <w:rsid w:val="00411F33"/>
    <w:rsid w:val="00415ED9"/>
    <w:rsid w:val="004206E8"/>
    <w:rsid w:val="00426A5A"/>
    <w:rsid w:val="0046024D"/>
    <w:rsid w:val="004710EF"/>
    <w:rsid w:val="00476A89"/>
    <w:rsid w:val="00485728"/>
    <w:rsid w:val="004863CD"/>
    <w:rsid w:val="00487FFE"/>
    <w:rsid w:val="0049125E"/>
    <w:rsid w:val="00491FE1"/>
    <w:rsid w:val="004A2296"/>
    <w:rsid w:val="004A22C1"/>
    <w:rsid w:val="004A6AD8"/>
    <w:rsid w:val="004A6DF9"/>
    <w:rsid w:val="004C3351"/>
    <w:rsid w:val="004D3FD2"/>
    <w:rsid w:val="004D5396"/>
    <w:rsid w:val="004D5DAE"/>
    <w:rsid w:val="004F43FA"/>
    <w:rsid w:val="004F7817"/>
    <w:rsid w:val="00501668"/>
    <w:rsid w:val="00504527"/>
    <w:rsid w:val="00515298"/>
    <w:rsid w:val="00526731"/>
    <w:rsid w:val="0052756F"/>
    <w:rsid w:val="005307BA"/>
    <w:rsid w:val="005319B9"/>
    <w:rsid w:val="005348EF"/>
    <w:rsid w:val="00535C10"/>
    <w:rsid w:val="005418CF"/>
    <w:rsid w:val="005479F3"/>
    <w:rsid w:val="00553240"/>
    <w:rsid w:val="00553406"/>
    <w:rsid w:val="00555561"/>
    <w:rsid w:val="00557FB5"/>
    <w:rsid w:val="005606D3"/>
    <w:rsid w:val="00561846"/>
    <w:rsid w:val="00561991"/>
    <w:rsid w:val="00571BE3"/>
    <w:rsid w:val="005800A2"/>
    <w:rsid w:val="00587BF4"/>
    <w:rsid w:val="005929EB"/>
    <w:rsid w:val="005A2FB4"/>
    <w:rsid w:val="005A4DCA"/>
    <w:rsid w:val="005A7589"/>
    <w:rsid w:val="005B3CFF"/>
    <w:rsid w:val="005B6296"/>
    <w:rsid w:val="005B6AD0"/>
    <w:rsid w:val="005C2417"/>
    <w:rsid w:val="005E2463"/>
    <w:rsid w:val="005F62E6"/>
    <w:rsid w:val="006016BB"/>
    <w:rsid w:val="0060188F"/>
    <w:rsid w:val="006020C2"/>
    <w:rsid w:val="00603A72"/>
    <w:rsid w:val="006116A0"/>
    <w:rsid w:val="00620BF2"/>
    <w:rsid w:val="00630EA7"/>
    <w:rsid w:val="00641311"/>
    <w:rsid w:val="006428CC"/>
    <w:rsid w:val="00644A02"/>
    <w:rsid w:val="0064506C"/>
    <w:rsid w:val="00646AF4"/>
    <w:rsid w:val="00651382"/>
    <w:rsid w:val="00656954"/>
    <w:rsid w:val="006722F0"/>
    <w:rsid w:val="006934C3"/>
    <w:rsid w:val="00696A61"/>
    <w:rsid w:val="006A04C0"/>
    <w:rsid w:val="006A2C44"/>
    <w:rsid w:val="006A547D"/>
    <w:rsid w:val="006A589D"/>
    <w:rsid w:val="006C06B2"/>
    <w:rsid w:val="006D0030"/>
    <w:rsid w:val="006D607A"/>
    <w:rsid w:val="006E323E"/>
    <w:rsid w:val="006E491F"/>
    <w:rsid w:val="006E4B8B"/>
    <w:rsid w:val="006E5721"/>
    <w:rsid w:val="00702C21"/>
    <w:rsid w:val="00704333"/>
    <w:rsid w:val="00713731"/>
    <w:rsid w:val="0071587E"/>
    <w:rsid w:val="007223A3"/>
    <w:rsid w:val="00724830"/>
    <w:rsid w:val="00727021"/>
    <w:rsid w:val="00732E90"/>
    <w:rsid w:val="00742016"/>
    <w:rsid w:val="00757B04"/>
    <w:rsid w:val="00760675"/>
    <w:rsid w:val="00765EDA"/>
    <w:rsid w:val="00770EC2"/>
    <w:rsid w:val="00774758"/>
    <w:rsid w:val="00776F8C"/>
    <w:rsid w:val="007825B8"/>
    <w:rsid w:val="00786691"/>
    <w:rsid w:val="00794A44"/>
    <w:rsid w:val="007A1306"/>
    <w:rsid w:val="007A25B6"/>
    <w:rsid w:val="007A7381"/>
    <w:rsid w:val="007A7B38"/>
    <w:rsid w:val="007B4DCF"/>
    <w:rsid w:val="007E1D63"/>
    <w:rsid w:val="007E596B"/>
    <w:rsid w:val="007F6E76"/>
    <w:rsid w:val="0080316F"/>
    <w:rsid w:val="00812808"/>
    <w:rsid w:val="00815A8F"/>
    <w:rsid w:val="00820881"/>
    <w:rsid w:val="00822528"/>
    <w:rsid w:val="00823E3D"/>
    <w:rsid w:val="0084098E"/>
    <w:rsid w:val="008503C4"/>
    <w:rsid w:val="00856132"/>
    <w:rsid w:val="00875E9D"/>
    <w:rsid w:val="0088102B"/>
    <w:rsid w:val="00881A9B"/>
    <w:rsid w:val="008A2E64"/>
    <w:rsid w:val="008A340E"/>
    <w:rsid w:val="008C2583"/>
    <w:rsid w:val="008C5044"/>
    <w:rsid w:val="008C57E9"/>
    <w:rsid w:val="008D3695"/>
    <w:rsid w:val="008D6EE3"/>
    <w:rsid w:val="008E087E"/>
    <w:rsid w:val="008E6A22"/>
    <w:rsid w:val="008E6B26"/>
    <w:rsid w:val="008F5D1B"/>
    <w:rsid w:val="00901DEF"/>
    <w:rsid w:val="00917152"/>
    <w:rsid w:val="009307A4"/>
    <w:rsid w:val="00956FD0"/>
    <w:rsid w:val="0096202F"/>
    <w:rsid w:val="00967E88"/>
    <w:rsid w:val="00970C14"/>
    <w:rsid w:val="009B0F14"/>
    <w:rsid w:val="009B7113"/>
    <w:rsid w:val="009B7C1F"/>
    <w:rsid w:val="009D0F6B"/>
    <w:rsid w:val="009D12EE"/>
    <w:rsid w:val="009D17E1"/>
    <w:rsid w:val="009D52B5"/>
    <w:rsid w:val="00A012C7"/>
    <w:rsid w:val="00A01AB3"/>
    <w:rsid w:val="00A07E15"/>
    <w:rsid w:val="00A2132B"/>
    <w:rsid w:val="00A22E12"/>
    <w:rsid w:val="00A27D7B"/>
    <w:rsid w:val="00A325A0"/>
    <w:rsid w:val="00A343C8"/>
    <w:rsid w:val="00A35486"/>
    <w:rsid w:val="00A41B35"/>
    <w:rsid w:val="00A44AE4"/>
    <w:rsid w:val="00A604E1"/>
    <w:rsid w:val="00A841B7"/>
    <w:rsid w:val="00A96086"/>
    <w:rsid w:val="00AA0670"/>
    <w:rsid w:val="00AA1DB1"/>
    <w:rsid w:val="00AB03AF"/>
    <w:rsid w:val="00AB49CC"/>
    <w:rsid w:val="00AC1D24"/>
    <w:rsid w:val="00AD0596"/>
    <w:rsid w:val="00AF29FD"/>
    <w:rsid w:val="00B037BC"/>
    <w:rsid w:val="00B12276"/>
    <w:rsid w:val="00B22268"/>
    <w:rsid w:val="00B2712B"/>
    <w:rsid w:val="00B301D7"/>
    <w:rsid w:val="00B30881"/>
    <w:rsid w:val="00B418EF"/>
    <w:rsid w:val="00B45F0C"/>
    <w:rsid w:val="00B669C8"/>
    <w:rsid w:val="00B770C1"/>
    <w:rsid w:val="00B87A25"/>
    <w:rsid w:val="00B973D9"/>
    <w:rsid w:val="00BA77D5"/>
    <w:rsid w:val="00BB4231"/>
    <w:rsid w:val="00BC4EEF"/>
    <w:rsid w:val="00BD333C"/>
    <w:rsid w:val="00BE078A"/>
    <w:rsid w:val="00BE0C62"/>
    <w:rsid w:val="00BE15B2"/>
    <w:rsid w:val="00BE7265"/>
    <w:rsid w:val="00BF0CB8"/>
    <w:rsid w:val="00C02EF4"/>
    <w:rsid w:val="00C05CFD"/>
    <w:rsid w:val="00C12724"/>
    <w:rsid w:val="00C24101"/>
    <w:rsid w:val="00C2617A"/>
    <w:rsid w:val="00C44C24"/>
    <w:rsid w:val="00C45F5F"/>
    <w:rsid w:val="00C51E83"/>
    <w:rsid w:val="00C575AD"/>
    <w:rsid w:val="00C60C4E"/>
    <w:rsid w:val="00C62A61"/>
    <w:rsid w:val="00C76220"/>
    <w:rsid w:val="00CA66A4"/>
    <w:rsid w:val="00CC47BF"/>
    <w:rsid w:val="00CD0340"/>
    <w:rsid w:val="00CE5FE5"/>
    <w:rsid w:val="00CF0984"/>
    <w:rsid w:val="00CF18EA"/>
    <w:rsid w:val="00D02E6F"/>
    <w:rsid w:val="00D031EA"/>
    <w:rsid w:val="00D04BDE"/>
    <w:rsid w:val="00D0728B"/>
    <w:rsid w:val="00D10E77"/>
    <w:rsid w:val="00D11309"/>
    <w:rsid w:val="00D25E29"/>
    <w:rsid w:val="00D32947"/>
    <w:rsid w:val="00D34326"/>
    <w:rsid w:val="00D35322"/>
    <w:rsid w:val="00D400E8"/>
    <w:rsid w:val="00D40B03"/>
    <w:rsid w:val="00D4513C"/>
    <w:rsid w:val="00D5088E"/>
    <w:rsid w:val="00D65A1F"/>
    <w:rsid w:val="00D666DA"/>
    <w:rsid w:val="00D825C0"/>
    <w:rsid w:val="00D83F6C"/>
    <w:rsid w:val="00D92586"/>
    <w:rsid w:val="00D92659"/>
    <w:rsid w:val="00D9273E"/>
    <w:rsid w:val="00DA23A9"/>
    <w:rsid w:val="00DA58AC"/>
    <w:rsid w:val="00DB3078"/>
    <w:rsid w:val="00DC401E"/>
    <w:rsid w:val="00DD32E3"/>
    <w:rsid w:val="00DD4272"/>
    <w:rsid w:val="00DE706D"/>
    <w:rsid w:val="00DF1A83"/>
    <w:rsid w:val="00E00E9F"/>
    <w:rsid w:val="00E013D4"/>
    <w:rsid w:val="00E03786"/>
    <w:rsid w:val="00E2533B"/>
    <w:rsid w:val="00E33D0E"/>
    <w:rsid w:val="00E3648B"/>
    <w:rsid w:val="00E4350C"/>
    <w:rsid w:val="00E445A7"/>
    <w:rsid w:val="00E46055"/>
    <w:rsid w:val="00E467F7"/>
    <w:rsid w:val="00E50052"/>
    <w:rsid w:val="00E5056E"/>
    <w:rsid w:val="00E62A33"/>
    <w:rsid w:val="00E731A8"/>
    <w:rsid w:val="00E8335E"/>
    <w:rsid w:val="00E83A09"/>
    <w:rsid w:val="00E83EC4"/>
    <w:rsid w:val="00E9035B"/>
    <w:rsid w:val="00E96AE7"/>
    <w:rsid w:val="00E97187"/>
    <w:rsid w:val="00EA4708"/>
    <w:rsid w:val="00EA47F6"/>
    <w:rsid w:val="00EA6C7C"/>
    <w:rsid w:val="00EA7150"/>
    <w:rsid w:val="00EC3124"/>
    <w:rsid w:val="00EC7F40"/>
    <w:rsid w:val="00ED0647"/>
    <w:rsid w:val="00ED4BC1"/>
    <w:rsid w:val="00ED4C40"/>
    <w:rsid w:val="00EE4C35"/>
    <w:rsid w:val="00EF3C5C"/>
    <w:rsid w:val="00EF464F"/>
    <w:rsid w:val="00F03884"/>
    <w:rsid w:val="00F114C2"/>
    <w:rsid w:val="00F153E6"/>
    <w:rsid w:val="00F23062"/>
    <w:rsid w:val="00F25DAB"/>
    <w:rsid w:val="00F3410C"/>
    <w:rsid w:val="00F3782B"/>
    <w:rsid w:val="00F544B9"/>
    <w:rsid w:val="00F63BF1"/>
    <w:rsid w:val="00F669FF"/>
    <w:rsid w:val="00F819C1"/>
    <w:rsid w:val="00FA407E"/>
    <w:rsid w:val="00FB262F"/>
    <w:rsid w:val="00FB590C"/>
    <w:rsid w:val="00FB7026"/>
    <w:rsid w:val="00FB79A6"/>
    <w:rsid w:val="00FD2840"/>
    <w:rsid w:val="00FD3650"/>
    <w:rsid w:val="00FD56B8"/>
    <w:rsid w:val="00FE1B3B"/>
    <w:rsid w:val="00FF3361"/>
    <w:rsid w:val="00FF3581"/>
    <w:rsid w:val="00FF4A2D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A4"/>
    <w:rPr>
      <w:rFonts w:ascii="Cambria Math" w:hAnsi="Cambria Math"/>
    </w:rPr>
  </w:style>
  <w:style w:type="paragraph" w:styleId="Titre1">
    <w:name w:val="heading 1"/>
    <w:basedOn w:val="Normal"/>
    <w:next w:val="Normal"/>
    <w:link w:val="Titre1Car"/>
    <w:uiPriority w:val="9"/>
    <w:qFormat/>
    <w:rsid w:val="003D6ACA"/>
    <w:pPr>
      <w:numPr>
        <w:numId w:val="22"/>
      </w:numPr>
      <w:spacing w:before="700" w:after="80"/>
      <w:jc w:val="left"/>
      <w:outlineLvl w:val="0"/>
    </w:pPr>
    <w:rPr>
      <w:smallCaps/>
      <w:spacing w:val="5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ACA"/>
    <w:pPr>
      <w:numPr>
        <w:ilvl w:val="1"/>
        <w:numId w:val="22"/>
      </w:numPr>
      <w:spacing w:before="500" w:after="80"/>
      <w:jc w:val="left"/>
      <w:outlineLvl w:val="1"/>
    </w:pPr>
    <w:rPr>
      <w:smallCaps/>
      <w:spacing w:val="5"/>
      <w:sz w:val="40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ACA"/>
    <w:pPr>
      <w:numPr>
        <w:ilvl w:val="2"/>
        <w:numId w:val="22"/>
      </w:numPr>
      <w:spacing w:before="300" w:after="80"/>
      <w:jc w:val="left"/>
      <w:outlineLvl w:val="2"/>
    </w:pPr>
    <w:rPr>
      <w:smallCaps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6ACA"/>
    <w:pPr>
      <w:spacing w:before="200" w:after="80"/>
      <w:ind w:left="1418" w:hanging="1418"/>
      <w:outlineLvl w:val="3"/>
    </w:pPr>
    <w:rPr>
      <w:smallCaps/>
      <w:spacing w:val="5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794A44"/>
    <w:pPr>
      <w:spacing w:after="0"/>
      <w:jc w:val="left"/>
      <w:outlineLvl w:val="6"/>
    </w:pPr>
    <w:rPr>
      <w:rFonts w:asciiTheme="minorHAnsi" w:hAnsiTheme="minorHAnsi"/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794A44"/>
    <w:pPr>
      <w:spacing w:after="0"/>
      <w:jc w:val="left"/>
      <w:outlineLvl w:val="7"/>
    </w:pPr>
    <w:rPr>
      <w:rFonts w:asciiTheme="minorHAnsi" w:hAnsiTheme="minorHAnsi"/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794A44"/>
    <w:pPr>
      <w:spacing w:after="0"/>
      <w:jc w:val="left"/>
      <w:outlineLvl w:val="8"/>
    </w:pPr>
    <w:rPr>
      <w:rFonts w:asciiTheme="minorHAnsi" w:hAnsiTheme="minorHAnsi"/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ACA"/>
    <w:rPr>
      <w:rFonts w:asciiTheme="majorHAnsi" w:hAnsiTheme="majorHAnsi"/>
      <w:smallCaps/>
      <w:spacing w:val="5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6ACA"/>
    <w:rPr>
      <w:rFonts w:asciiTheme="majorHAnsi" w:hAnsiTheme="majorHAnsi"/>
      <w:smallCaps/>
      <w:spacing w:val="5"/>
      <w:sz w:val="40"/>
      <w:szCs w:val="28"/>
    </w:rPr>
  </w:style>
  <w:style w:type="paragraph" w:styleId="Sansinterligne">
    <w:name w:val="No Spacing"/>
    <w:basedOn w:val="Normal"/>
    <w:link w:val="SansinterligneCar"/>
    <w:uiPriority w:val="1"/>
    <w:qFormat/>
    <w:rsid w:val="003D6ACA"/>
    <w:pPr>
      <w:spacing w:after="0" w:line="240" w:lineRule="auto"/>
    </w:pPr>
    <w:rPr>
      <w:rFonts w:asciiTheme="minorHAnsi" w:hAnsiTheme="minorHAns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6ACA"/>
  </w:style>
  <w:style w:type="paragraph" w:styleId="En-ttedetabledesmatires">
    <w:name w:val="TOC Heading"/>
    <w:next w:val="Normal"/>
    <w:link w:val="En-ttedetabledesmatiresCar"/>
    <w:uiPriority w:val="39"/>
    <w:semiHidden/>
    <w:unhideWhenUsed/>
    <w:qFormat/>
    <w:rsid w:val="00794A44"/>
    <w:pPr>
      <w:pBdr>
        <w:bottom w:val="single" w:sz="8" w:space="1" w:color="000000" w:themeColor="text1"/>
      </w:pBdr>
    </w:pPr>
    <w:rPr>
      <w:rFonts w:ascii="Cambria Math" w:hAnsi="Cambria Math"/>
      <w:smallCaps/>
      <w:spacing w:val="5"/>
      <w:sz w:val="40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3D6AC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273E"/>
    <w:pPr>
      <w:spacing w:before="120"/>
      <w:jc w:val="left"/>
    </w:pPr>
    <w:rPr>
      <w:rFonts w:asciiTheme="minorHAnsi" w:hAnsiTheme="minorHAnsi" w:cstheme="minorHAnsi"/>
      <w:b/>
      <w:bCs/>
      <w:caps/>
    </w:rPr>
  </w:style>
  <w:style w:type="character" w:styleId="Lienhypertexte">
    <w:name w:val="Hyperlink"/>
    <w:basedOn w:val="Policepardfaut"/>
    <w:uiPriority w:val="99"/>
    <w:unhideWhenUsed/>
    <w:rsid w:val="00D9273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9273E"/>
    <w:pPr>
      <w:spacing w:after="0"/>
      <w:ind w:left="200"/>
      <w:jc w:val="left"/>
    </w:pPr>
    <w:rPr>
      <w:rFonts w:asciiTheme="minorHAnsi" w:hAnsiTheme="minorHAnsi" w:cstheme="minorHAnsi"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73E"/>
    <w:rPr>
      <w:rFonts w:ascii="Tahoma" w:eastAsiaTheme="minorEastAsia" w:hAnsi="Tahoma" w:cs="Tahoma"/>
      <w:sz w:val="16"/>
      <w:szCs w:val="16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8D3695"/>
    <w:rPr>
      <w:color w:val="808080"/>
    </w:rPr>
  </w:style>
  <w:style w:type="table" w:styleId="Grilledutableau">
    <w:name w:val="Table Grid"/>
    <w:basedOn w:val="TableauNormal"/>
    <w:uiPriority w:val="59"/>
    <w:rsid w:val="00CF09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CF09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3D6ACA"/>
    <w:rPr>
      <w:rFonts w:asciiTheme="majorHAnsi" w:hAnsiTheme="majorHAnsi"/>
      <w:smallCaps/>
      <w:spacing w:val="5"/>
      <w:sz w:val="28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94A44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94A44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94A44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6ACA"/>
    <w:rPr>
      <w:b/>
      <w:bCs/>
      <w:caps/>
      <w:sz w:val="16"/>
      <w:szCs w:val="18"/>
    </w:rPr>
  </w:style>
  <w:style w:type="paragraph" w:styleId="Sous-titre">
    <w:name w:val="Subtitle"/>
    <w:next w:val="Normal"/>
    <w:link w:val="Sous-titreCar"/>
    <w:uiPriority w:val="11"/>
    <w:qFormat/>
    <w:rsid w:val="0084098E"/>
    <w:pPr>
      <w:spacing w:after="400" w:line="240" w:lineRule="auto"/>
      <w:jc w:val="right"/>
    </w:pPr>
    <w:rPr>
      <w:rFonts w:ascii="Cambria Math" w:eastAsiaTheme="majorEastAsia" w:hAnsi="Cambria Math" w:cstheme="majorBidi"/>
      <w:b/>
      <w:smallCaps/>
      <w:color w:val="A6A6A6" w:themeColor="background1" w:themeShade="A6"/>
      <w:spacing w:val="5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84098E"/>
    <w:rPr>
      <w:rFonts w:ascii="Cambria Math" w:eastAsiaTheme="majorEastAsia" w:hAnsi="Cambria Math" w:cstheme="majorBidi"/>
      <w:b/>
      <w:smallCaps/>
      <w:color w:val="A6A6A6" w:themeColor="background1" w:themeShade="A6"/>
      <w:spacing w:val="5"/>
      <w:sz w:val="24"/>
      <w:szCs w:val="22"/>
    </w:rPr>
  </w:style>
  <w:style w:type="paragraph" w:customStyle="1" w:styleId="Attention">
    <w:name w:val="Attention"/>
    <w:basedOn w:val="Normal"/>
    <w:link w:val="AttentionCar"/>
    <w:rsid w:val="00794A44"/>
    <w:pPr>
      <w:pBdr>
        <w:left w:val="single" w:sz="18" w:space="4" w:color="C0504D" w:themeColor="accent2"/>
      </w:pBdr>
      <w:spacing w:before="500" w:after="160"/>
      <w:ind w:left="851"/>
    </w:pPr>
    <w:rPr>
      <w:noProof/>
      <w:lang w:val="fr-FR" w:eastAsia="fr-FR" w:bidi="ar-SA"/>
    </w:rPr>
  </w:style>
  <w:style w:type="character" w:customStyle="1" w:styleId="AttentionCar">
    <w:name w:val="Attention Car"/>
    <w:basedOn w:val="Policepardfaut"/>
    <w:link w:val="Attention"/>
    <w:rsid w:val="00794A44"/>
    <w:rPr>
      <w:rFonts w:ascii="Cambria Math" w:hAnsi="Cambria Math"/>
      <w:noProof/>
      <w:lang w:val="fr-FR" w:eastAsia="fr-FR" w:bidi="ar-SA"/>
    </w:rPr>
  </w:style>
  <w:style w:type="paragraph" w:customStyle="1" w:styleId="Retenir">
    <w:name w:val="Retenir"/>
    <w:basedOn w:val="Normal"/>
    <w:link w:val="RetenirCar"/>
    <w:rsid w:val="00794A44"/>
    <w:pPr>
      <w:pBdr>
        <w:top w:val="single" w:sz="8" w:space="1" w:color="C0504D" w:themeColor="accent2"/>
        <w:left w:val="single" w:sz="8" w:space="4" w:color="C0504D" w:themeColor="accent2"/>
        <w:bottom w:val="single" w:sz="8" w:space="1" w:color="C0504D" w:themeColor="accent2"/>
        <w:right w:val="single" w:sz="8" w:space="4" w:color="C0504D" w:themeColor="accent2"/>
      </w:pBdr>
    </w:pPr>
    <w:rPr>
      <w:i/>
      <w:lang w:val="fr-FR"/>
    </w:rPr>
  </w:style>
  <w:style w:type="character" w:customStyle="1" w:styleId="RetenirCar">
    <w:name w:val="Retenir Car"/>
    <w:basedOn w:val="Policepardfaut"/>
    <w:link w:val="Retenir"/>
    <w:rsid w:val="00794A44"/>
    <w:rPr>
      <w:rFonts w:ascii="Cambria Math" w:hAnsi="Cambria Math"/>
      <w:i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ED0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647"/>
    <w:rPr>
      <w:rFonts w:ascii="Cambria Math" w:hAnsi="Cambria Math"/>
    </w:rPr>
  </w:style>
  <w:style w:type="paragraph" w:styleId="Pieddepage">
    <w:name w:val="footer"/>
    <w:basedOn w:val="Normal"/>
    <w:link w:val="PieddepageCar"/>
    <w:uiPriority w:val="99"/>
    <w:unhideWhenUsed/>
    <w:rsid w:val="00ED0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647"/>
    <w:rPr>
      <w:rFonts w:ascii="Cambria Math" w:hAnsi="Cambria Mat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C320F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1C320F"/>
    <w:rPr>
      <w:rFonts w:ascii="Cambria Math" w:hAnsi="Cambria Math"/>
    </w:rPr>
  </w:style>
  <w:style w:type="character" w:styleId="Appeldenotedefin">
    <w:name w:val="endnote reference"/>
    <w:basedOn w:val="Policepardfaut"/>
    <w:uiPriority w:val="99"/>
    <w:semiHidden/>
    <w:unhideWhenUsed/>
    <w:rsid w:val="001C320F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B301D7"/>
    <w:pPr>
      <w:spacing w:after="0"/>
      <w:ind w:left="400"/>
      <w:jc w:val="left"/>
    </w:pPr>
    <w:rPr>
      <w:rFonts w:asciiTheme="minorHAnsi" w:hAnsiTheme="minorHAnsi" w:cstheme="minorHAnsi"/>
      <w:i/>
      <w:iCs/>
    </w:rPr>
  </w:style>
  <w:style w:type="character" w:customStyle="1" w:styleId="En-ttedetabledesmatiresCar">
    <w:name w:val="En-tête de table des matières Car"/>
    <w:basedOn w:val="Policepardfaut"/>
    <w:link w:val="En-ttedetabledesmatires"/>
    <w:uiPriority w:val="39"/>
    <w:rsid w:val="00794A44"/>
    <w:rPr>
      <w:rFonts w:ascii="Cambria Math" w:hAnsi="Cambria Math"/>
      <w:smallCaps/>
      <w:spacing w:val="5"/>
      <w:sz w:val="40"/>
      <w:szCs w:val="32"/>
      <w:lang w:val="fr-FR"/>
    </w:rPr>
  </w:style>
  <w:style w:type="paragraph" w:customStyle="1" w:styleId="Note">
    <w:name w:val="Note"/>
    <w:basedOn w:val="Attention"/>
    <w:link w:val="NoteCar"/>
    <w:rsid w:val="00794A44"/>
    <w:pPr>
      <w:pBdr>
        <w:left w:val="dashSmallGap" w:sz="12" w:space="4" w:color="000000" w:themeColor="text1"/>
      </w:pBdr>
    </w:pPr>
  </w:style>
  <w:style w:type="character" w:customStyle="1" w:styleId="NoteCar">
    <w:name w:val="Note Car"/>
    <w:basedOn w:val="AttentionCar"/>
    <w:link w:val="Note"/>
    <w:rsid w:val="00794A44"/>
    <w:rPr>
      <w:rFonts w:ascii="Cambria Math" w:hAnsi="Cambria Math"/>
      <w:noProof/>
      <w:lang w:val="fr-FR" w:eastAsia="fr-FR" w:bidi="ar-SA"/>
    </w:rPr>
  </w:style>
  <w:style w:type="paragraph" w:customStyle="1" w:styleId="My">
    <w:name w:val="My"/>
    <w:basedOn w:val="En-ttedetabledesmatires"/>
    <w:link w:val="MyCar"/>
    <w:rsid w:val="00794A44"/>
  </w:style>
  <w:style w:type="character" w:customStyle="1" w:styleId="MyCar">
    <w:name w:val="My Car"/>
    <w:basedOn w:val="En-ttedetabledesmatiresCar"/>
    <w:link w:val="My"/>
    <w:rsid w:val="00794A44"/>
    <w:rPr>
      <w:rFonts w:ascii="Cambria Math" w:hAnsi="Cambria Math"/>
      <w:smallCaps/>
      <w:spacing w:val="5"/>
      <w:sz w:val="40"/>
      <w:szCs w:val="32"/>
      <w:lang w:val="fr-FR"/>
    </w:rPr>
  </w:style>
  <w:style w:type="paragraph" w:customStyle="1" w:styleId="Sujet">
    <w:name w:val="Sujet"/>
    <w:basedOn w:val="Normal"/>
    <w:link w:val="SujetCar"/>
    <w:rsid w:val="00794A44"/>
    <w:pPr>
      <w:pBdr>
        <w:top w:val="dotted" w:sz="4" w:space="1" w:color="1F497D" w:themeColor="text2"/>
        <w:left w:val="dotted" w:sz="4" w:space="4" w:color="1F497D" w:themeColor="text2"/>
        <w:bottom w:val="dotted" w:sz="4" w:space="0" w:color="1F497D" w:themeColor="text2"/>
        <w:right w:val="dotted" w:sz="4" w:space="4" w:color="1F497D" w:themeColor="text2"/>
      </w:pBdr>
      <w:spacing w:line="276" w:lineRule="auto"/>
    </w:pPr>
    <w:rPr>
      <w:i/>
      <w:lang w:val="fr-FR"/>
    </w:rPr>
  </w:style>
  <w:style w:type="character" w:customStyle="1" w:styleId="SujetCar">
    <w:name w:val="Sujet Car"/>
    <w:basedOn w:val="Policepardfaut"/>
    <w:link w:val="Sujet"/>
    <w:rsid w:val="00794A44"/>
    <w:rPr>
      <w:rFonts w:ascii="Cambria Math" w:hAnsi="Cambria Math"/>
      <w:i/>
      <w:lang w:val="fr-FR"/>
    </w:rPr>
  </w:style>
  <w:style w:type="paragraph" w:customStyle="1" w:styleId="Important">
    <w:name w:val="Important"/>
    <w:basedOn w:val="Normal"/>
    <w:link w:val="ImportantCar"/>
    <w:qFormat/>
    <w:rsid w:val="005A4DCA"/>
    <w:pPr>
      <w:pBdr>
        <w:top w:val="single" w:sz="4" w:space="10" w:color="C0504D" w:themeColor="accent2"/>
        <w:left w:val="single" w:sz="24" w:space="10" w:color="C0504D" w:themeColor="accent2"/>
        <w:bottom w:val="single" w:sz="4" w:space="10" w:color="C0504D" w:themeColor="accent2"/>
        <w:right w:val="single" w:sz="24" w:space="10" w:color="C0504D" w:themeColor="accent2"/>
      </w:pBdr>
      <w:spacing w:before="160" w:after="160"/>
      <w:ind w:left="567" w:right="567"/>
    </w:pPr>
  </w:style>
  <w:style w:type="character" w:customStyle="1" w:styleId="ImportantCar">
    <w:name w:val="Important Car"/>
    <w:basedOn w:val="Policepardfaut"/>
    <w:link w:val="Important"/>
    <w:rsid w:val="005A4DCA"/>
    <w:rPr>
      <w:rFonts w:ascii="Cambria Math" w:hAnsi="Cambria Math"/>
    </w:rPr>
  </w:style>
  <w:style w:type="paragraph" w:customStyle="1" w:styleId="Enonc">
    <w:name w:val="Enoncé"/>
    <w:basedOn w:val="Normal"/>
    <w:link w:val="EnoncCar"/>
    <w:qFormat/>
    <w:rsid w:val="005A4DCA"/>
    <w:pPr>
      <w:pBdr>
        <w:top w:val="single" w:sz="4" w:space="10" w:color="1F497D" w:themeColor="text2"/>
        <w:left w:val="single" w:sz="24" w:space="10" w:color="1F497D" w:themeColor="text2"/>
        <w:bottom w:val="single" w:sz="4" w:space="10" w:color="1F497D" w:themeColor="text2"/>
        <w:right w:val="single" w:sz="24" w:space="10" w:color="1F497D" w:themeColor="text2"/>
      </w:pBdr>
      <w:spacing w:before="160" w:after="160"/>
      <w:ind w:left="567" w:right="567"/>
    </w:pPr>
  </w:style>
  <w:style w:type="character" w:customStyle="1" w:styleId="EnoncCar">
    <w:name w:val="Enoncé Car"/>
    <w:basedOn w:val="Policepardfaut"/>
    <w:link w:val="Enonc"/>
    <w:rsid w:val="005A4DCA"/>
    <w:rPr>
      <w:rFonts w:ascii="Cambria Math" w:hAnsi="Cambria Math"/>
    </w:rPr>
  </w:style>
  <w:style w:type="paragraph" w:customStyle="1" w:styleId="Code">
    <w:name w:val="Code"/>
    <w:link w:val="CodeCar"/>
    <w:qFormat/>
    <w:rsid w:val="006D0030"/>
    <w:pPr>
      <w:pBdr>
        <w:left w:val="single" w:sz="18" w:space="4" w:color="auto"/>
      </w:pBdr>
      <w:spacing w:after="0" w:line="240" w:lineRule="auto"/>
      <w:ind w:left="851"/>
      <w:contextualSpacing/>
      <w:jc w:val="left"/>
    </w:pPr>
    <w:rPr>
      <w:rFonts w:ascii="Lucida Console" w:hAnsi="Lucida Console" w:cs="Courier New"/>
      <w:noProof/>
      <w:sz w:val="18"/>
    </w:rPr>
  </w:style>
  <w:style w:type="character" w:customStyle="1" w:styleId="CodeCar">
    <w:name w:val="Code Car"/>
    <w:basedOn w:val="Policepardfaut"/>
    <w:link w:val="Code"/>
    <w:rsid w:val="006D0030"/>
    <w:rPr>
      <w:rFonts w:ascii="Lucida Console" w:hAnsi="Lucida Console" w:cs="Courier New"/>
      <w:noProof/>
      <w:sz w:val="18"/>
    </w:rPr>
  </w:style>
  <w:style w:type="character" w:customStyle="1" w:styleId="Titre4Car">
    <w:name w:val="Titre 4 Car"/>
    <w:basedOn w:val="Policepardfaut"/>
    <w:link w:val="Titre4"/>
    <w:uiPriority w:val="9"/>
    <w:rsid w:val="003D6ACA"/>
    <w:rPr>
      <w:rFonts w:asciiTheme="majorHAnsi" w:hAnsiTheme="majorHAnsi"/>
      <w:smallCaps/>
      <w:spacing w:val="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17F13"/>
    <w:pPr>
      <w:pBdr>
        <w:top w:val="single" w:sz="36" w:space="1" w:color="C0504D" w:themeColor="accent2"/>
      </w:pBdr>
      <w:spacing w:line="240" w:lineRule="auto"/>
      <w:jc w:val="right"/>
    </w:pPr>
    <w:rPr>
      <w:rFonts w:asciiTheme="minorHAnsi" w:hAnsiTheme="minorHAnsi"/>
      <w:smallCaps/>
      <w:sz w:val="72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17F13"/>
    <w:rPr>
      <w:smallCaps/>
      <w:sz w:val="72"/>
      <w:szCs w:val="48"/>
    </w:rPr>
  </w:style>
  <w:style w:type="paragraph" w:styleId="Citationintense">
    <w:name w:val="Intense Quote"/>
    <w:aliases w:val="Intense"/>
    <w:basedOn w:val="Normal"/>
    <w:next w:val="Normal"/>
    <w:link w:val="CitationintenseCar"/>
    <w:uiPriority w:val="30"/>
    <w:qFormat/>
    <w:rsid w:val="003D6AC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</w:rPr>
  </w:style>
  <w:style w:type="character" w:customStyle="1" w:styleId="CitationintenseCar">
    <w:name w:val="Citation intense Car"/>
    <w:aliases w:val="Intense Car"/>
    <w:basedOn w:val="Policepardfaut"/>
    <w:link w:val="Citationintense"/>
    <w:uiPriority w:val="30"/>
    <w:rsid w:val="003D6ACA"/>
    <w:rPr>
      <w:b/>
      <w:i/>
      <w:color w:val="FFFFFF" w:themeColor="background1"/>
      <w:shd w:val="clear" w:color="auto" w:fill="C0504D" w:themeFill="accent2"/>
    </w:rPr>
  </w:style>
  <w:style w:type="table" w:customStyle="1" w:styleId="Ombrageclair1">
    <w:name w:val="Ombrage clair1"/>
    <w:basedOn w:val="TableauNormal"/>
    <w:uiPriority w:val="60"/>
    <w:rsid w:val="006A58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claire1">
    <w:name w:val="Grille claire1"/>
    <w:basedOn w:val="TableauNormal"/>
    <w:uiPriority w:val="62"/>
    <w:rsid w:val="006A5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ramemoyenne21">
    <w:name w:val="Trame moyenne 21"/>
    <w:basedOn w:val="TableauNormal"/>
    <w:uiPriority w:val="64"/>
    <w:rsid w:val="00EE4C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2-Accent2">
    <w:name w:val="Medium Grid 2 Accent 2"/>
    <w:basedOn w:val="TableauNormal"/>
    <w:uiPriority w:val="68"/>
    <w:rsid w:val="00EE4C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21">
    <w:name w:val="Grille moyenne 21"/>
    <w:basedOn w:val="TableauNormal"/>
    <w:uiPriority w:val="68"/>
    <w:rsid w:val="00EE4C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2">
    <w:name w:val="Light List Accent 2"/>
    <w:basedOn w:val="TableauNormal"/>
    <w:uiPriority w:val="61"/>
    <w:rsid w:val="001842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901DEF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01DEF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901DEF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901DEF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901DEF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901DEF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A4"/>
    <w:rPr>
      <w:rFonts w:ascii="Cambria Math" w:hAnsi="Cambria Math"/>
    </w:rPr>
  </w:style>
  <w:style w:type="paragraph" w:styleId="Titre1">
    <w:name w:val="heading 1"/>
    <w:basedOn w:val="Normal"/>
    <w:next w:val="Normal"/>
    <w:link w:val="Titre1Car"/>
    <w:uiPriority w:val="9"/>
    <w:qFormat/>
    <w:rsid w:val="003D6ACA"/>
    <w:pPr>
      <w:numPr>
        <w:numId w:val="22"/>
      </w:numPr>
      <w:spacing w:before="700" w:after="80"/>
      <w:jc w:val="left"/>
      <w:outlineLvl w:val="0"/>
    </w:pPr>
    <w:rPr>
      <w:smallCaps/>
      <w:spacing w:val="5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ACA"/>
    <w:pPr>
      <w:numPr>
        <w:ilvl w:val="1"/>
        <w:numId w:val="22"/>
      </w:numPr>
      <w:spacing w:before="500" w:after="80"/>
      <w:jc w:val="left"/>
      <w:outlineLvl w:val="1"/>
    </w:pPr>
    <w:rPr>
      <w:smallCaps/>
      <w:spacing w:val="5"/>
      <w:sz w:val="40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ACA"/>
    <w:pPr>
      <w:numPr>
        <w:ilvl w:val="2"/>
        <w:numId w:val="22"/>
      </w:numPr>
      <w:spacing w:before="300" w:after="80"/>
      <w:jc w:val="left"/>
      <w:outlineLvl w:val="2"/>
    </w:pPr>
    <w:rPr>
      <w:smallCaps/>
      <w:spacing w:val="5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6ACA"/>
    <w:pPr>
      <w:spacing w:before="200" w:after="80"/>
      <w:ind w:left="1418" w:hanging="1418"/>
      <w:outlineLvl w:val="3"/>
    </w:pPr>
    <w:rPr>
      <w:smallCaps/>
      <w:spacing w:val="5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794A44"/>
    <w:pPr>
      <w:spacing w:after="0"/>
      <w:jc w:val="left"/>
      <w:outlineLvl w:val="6"/>
    </w:pPr>
    <w:rPr>
      <w:rFonts w:asciiTheme="minorHAnsi" w:hAnsiTheme="minorHAnsi"/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794A44"/>
    <w:pPr>
      <w:spacing w:after="0"/>
      <w:jc w:val="left"/>
      <w:outlineLvl w:val="7"/>
    </w:pPr>
    <w:rPr>
      <w:rFonts w:asciiTheme="minorHAnsi" w:hAnsiTheme="minorHAnsi"/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794A44"/>
    <w:pPr>
      <w:spacing w:after="0"/>
      <w:jc w:val="left"/>
      <w:outlineLvl w:val="8"/>
    </w:pPr>
    <w:rPr>
      <w:rFonts w:asciiTheme="minorHAnsi" w:hAnsiTheme="minorHAnsi"/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ACA"/>
    <w:rPr>
      <w:rFonts w:asciiTheme="majorHAnsi" w:hAnsiTheme="majorHAnsi"/>
      <w:smallCaps/>
      <w:spacing w:val="5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D6ACA"/>
    <w:rPr>
      <w:rFonts w:asciiTheme="majorHAnsi" w:hAnsiTheme="majorHAnsi"/>
      <w:smallCaps/>
      <w:spacing w:val="5"/>
      <w:sz w:val="40"/>
      <w:szCs w:val="28"/>
    </w:rPr>
  </w:style>
  <w:style w:type="paragraph" w:styleId="Sansinterligne">
    <w:name w:val="No Spacing"/>
    <w:basedOn w:val="Normal"/>
    <w:link w:val="SansinterligneCar"/>
    <w:uiPriority w:val="1"/>
    <w:qFormat/>
    <w:rsid w:val="003D6ACA"/>
    <w:pPr>
      <w:spacing w:after="0" w:line="240" w:lineRule="auto"/>
    </w:pPr>
    <w:rPr>
      <w:rFonts w:asciiTheme="minorHAnsi" w:hAnsiTheme="minorHAns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6ACA"/>
  </w:style>
  <w:style w:type="paragraph" w:styleId="En-ttedetabledesmatires">
    <w:name w:val="TOC Heading"/>
    <w:next w:val="Normal"/>
    <w:link w:val="En-ttedetabledesmatiresCar"/>
    <w:uiPriority w:val="39"/>
    <w:semiHidden/>
    <w:unhideWhenUsed/>
    <w:qFormat/>
    <w:rsid w:val="00794A44"/>
    <w:pPr>
      <w:pBdr>
        <w:bottom w:val="single" w:sz="8" w:space="1" w:color="000000" w:themeColor="text1"/>
      </w:pBdr>
    </w:pPr>
    <w:rPr>
      <w:rFonts w:ascii="Cambria Math" w:hAnsi="Cambria Math"/>
      <w:smallCaps/>
      <w:spacing w:val="5"/>
      <w:sz w:val="40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3D6AC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9273E"/>
    <w:pPr>
      <w:spacing w:before="120"/>
      <w:jc w:val="left"/>
    </w:pPr>
    <w:rPr>
      <w:rFonts w:asciiTheme="minorHAnsi" w:hAnsiTheme="minorHAnsi" w:cstheme="minorHAnsi"/>
      <w:b/>
      <w:bCs/>
      <w:caps/>
    </w:rPr>
  </w:style>
  <w:style w:type="character" w:styleId="Lienhypertexte">
    <w:name w:val="Hyperlink"/>
    <w:basedOn w:val="Policepardfaut"/>
    <w:uiPriority w:val="99"/>
    <w:unhideWhenUsed/>
    <w:rsid w:val="00D9273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9273E"/>
    <w:pPr>
      <w:spacing w:after="0"/>
      <w:ind w:left="200"/>
      <w:jc w:val="left"/>
    </w:pPr>
    <w:rPr>
      <w:rFonts w:asciiTheme="minorHAnsi" w:hAnsiTheme="minorHAnsi" w:cstheme="minorHAnsi"/>
      <w:small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73E"/>
    <w:rPr>
      <w:rFonts w:ascii="Tahoma" w:eastAsiaTheme="minorEastAsia" w:hAnsi="Tahoma" w:cs="Tahoma"/>
      <w:sz w:val="16"/>
      <w:szCs w:val="16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8D3695"/>
    <w:rPr>
      <w:color w:val="808080"/>
    </w:rPr>
  </w:style>
  <w:style w:type="table" w:styleId="Grilledutableau">
    <w:name w:val="Table Grid"/>
    <w:basedOn w:val="TableauNormal"/>
    <w:uiPriority w:val="59"/>
    <w:rsid w:val="00CF09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CF09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3D6ACA"/>
    <w:rPr>
      <w:rFonts w:asciiTheme="majorHAnsi" w:hAnsiTheme="majorHAnsi"/>
      <w:smallCaps/>
      <w:spacing w:val="5"/>
      <w:sz w:val="28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94A44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94A44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94A44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6ACA"/>
    <w:rPr>
      <w:b/>
      <w:bCs/>
      <w:caps/>
      <w:sz w:val="16"/>
      <w:szCs w:val="18"/>
    </w:rPr>
  </w:style>
  <w:style w:type="paragraph" w:styleId="Sous-titre">
    <w:name w:val="Subtitle"/>
    <w:next w:val="Normal"/>
    <w:link w:val="Sous-titreCar"/>
    <w:uiPriority w:val="11"/>
    <w:qFormat/>
    <w:rsid w:val="0084098E"/>
    <w:pPr>
      <w:spacing w:after="400" w:line="240" w:lineRule="auto"/>
      <w:jc w:val="right"/>
    </w:pPr>
    <w:rPr>
      <w:rFonts w:ascii="Cambria Math" w:eastAsiaTheme="majorEastAsia" w:hAnsi="Cambria Math" w:cstheme="majorBidi"/>
      <w:b/>
      <w:smallCaps/>
      <w:color w:val="A6A6A6" w:themeColor="background1" w:themeShade="A6"/>
      <w:spacing w:val="5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84098E"/>
    <w:rPr>
      <w:rFonts w:ascii="Cambria Math" w:eastAsiaTheme="majorEastAsia" w:hAnsi="Cambria Math" w:cstheme="majorBidi"/>
      <w:b/>
      <w:smallCaps/>
      <w:color w:val="A6A6A6" w:themeColor="background1" w:themeShade="A6"/>
      <w:spacing w:val="5"/>
      <w:sz w:val="24"/>
      <w:szCs w:val="22"/>
    </w:rPr>
  </w:style>
  <w:style w:type="paragraph" w:customStyle="1" w:styleId="Attention">
    <w:name w:val="Attention"/>
    <w:basedOn w:val="Normal"/>
    <w:link w:val="AttentionCar"/>
    <w:rsid w:val="00794A44"/>
    <w:pPr>
      <w:pBdr>
        <w:left w:val="single" w:sz="18" w:space="4" w:color="C0504D" w:themeColor="accent2"/>
      </w:pBdr>
      <w:spacing w:before="500" w:after="160"/>
      <w:ind w:left="851"/>
    </w:pPr>
    <w:rPr>
      <w:noProof/>
      <w:lang w:val="fr-FR" w:eastAsia="fr-FR" w:bidi="ar-SA"/>
    </w:rPr>
  </w:style>
  <w:style w:type="character" w:customStyle="1" w:styleId="AttentionCar">
    <w:name w:val="Attention Car"/>
    <w:basedOn w:val="Policepardfaut"/>
    <w:link w:val="Attention"/>
    <w:rsid w:val="00794A44"/>
    <w:rPr>
      <w:rFonts w:ascii="Cambria Math" w:hAnsi="Cambria Math"/>
      <w:noProof/>
      <w:lang w:val="fr-FR" w:eastAsia="fr-FR" w:bidi="ar-SA"/>
    </w:rPr>
  </w:style>
  <w:style w:type="paragraph" w:customStyle="1" w:styleId="Retenir">
    <w:name w:val="Retenir"/>
    <w:basedOn w:val="Normal"/>
    <w:link w:val="RetenirCar"/>
    <w:rsid w:val="00794A44"/>
    <w:pPr>
      <w:pBdr>
        <w:top w:val="single" w:sz="8" w:space="1" w:color="C0504D" w:themeColor="accent2"/>
        <w:left w:val="single" w:sz="8" w:space="4" w:color="C0504D" w:themeColor="accent2"/>
        <w:bottom w:val="single" w:sz="8" w:space="1" w:color="C0504D" w:themeColor="accent2"/>
        <w:right w:val="single" w:sz="8" w:space="4" w:color="C0504D" w:themeColor="accent2"/>
      </w:pBdr>
    </w:pPr>
    <w:rPr>
      <w:i/>
      <w:lang w:val="fr-FR"/>
    </w:rPr>
  </w:style>
  <w:style w:type="character" w:customStyle="1" w:styleId="RetenirCar">
    <w:name w:val="Retenir Car"/>
    <w:basedOn w:val="Policepardfaut"/>
    <w:link w:val="Retenir"/>
    <w:rsid w:val="00794A44"/>
    <w:rPr>
      <w:rFonts w:ascii="Cambria Math" w:hAnsi="Cambria Math"/>
      <w:i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ED0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D0647"/>
    <w:rPr>
      <w:rFonts w:ascii="Cambria Math" w:hAnsi="Cambria Math"/>
    </w:rPr>
  </w:style>
  <w:style w:type="paragraph" w:styleId="Pieddepage">
    <w:name w:val="footer"/>
    <w:basedOn w:val="Normal"/>
    <w:link w:val="PieddepageCar"/>
    <w:uiPriority w:val="99"/>
    <w:unhideWhenUsed/>
    <w:rsid w:val="00ED0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647"/>
    <w:rPr>
      <w:rFonts w:ascii="Cambria Math" w:hAnsi="Cambria Mat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C320F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1C320F"/>
    <w:rPr>
      <w:rFonts w:ascii="Cambria Math" w:hAnsi="Cambria Math"/>
    </w:rPr>
  </w:style>
  <w:style w:type="character" w:styleId="Appeldenotedefin">
    <w:name w:val="endnote reference"/>
    <w:basedOn w:val="Policepardfaut"/>
    <w:uiPriority w:val="99"/>
    <w:semiHidden/>
    <w:unhideWhenUsed/>
    <w:rsid w:val="001C320F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B301D7"/>
    <w:pPr>
      <w:spacing w:after="0"/>
      <w:ind w:left="400"/>
      <w:jc w:val="left"/>
    </w:pPr>
    <w:rPr>
      <w:rFonts w:asciiTheme="minorHAnsi" w:hAnsiTheme="minorHAnsi" w:cstheme="minorHAnsi"/>
      <w:i/>
      <w:iCs/>
    </w:rPr>
  </w:style>
  <w:style w:type="character" w:customStyle="1" w:styleId="En-ttedetabledesmatiresCar">
    <w:name w:val="En-tête de table des matières Car"/>
    <w:basedOn w:val="Policepardfaut"/>
    <w:link w:val="En-ttedetabledesmatires"/>
    <w:uiPriority w:val="39"/>
    <w:rsid w:val="00794A44"/>
    <w:rPr>
      <w:rFonts w:ascii="Cambria Math" w:hAnsi="Cambria Math"/>
      <w:smallCaps/>
      <w:spacing w:val="5"/>
      <w:sz w:val="40"/>
      <w:szCs w:val="32"/>
      <w:lang w:val="fr-FR"/>
    </w:rPr>
  </w:style>
  <w:style w:type="paragraph" w:customStyle="1" w:styleId="Note">
    <w:name w:val="Note"/>
    <w:basedOn w:val="Attention"/>
    <w:link w:val="NoteCar"/>
    <w:rsid w:val="00794A44"/>
    <w:pPr>
      <w:pBdr>
        <w:left w:val="dashSmallGap" w:sz="12" w:space="4" w:color="000000" w:themeColor="text1"/>
      </w:pBdr>
    </w:pPr>
  </w:style>
  <w:style w:type="character" w:customStyle="1" w:styleId="NoteCar">
    <w:name w:val="Note Car"/>
    <w:basedOn w:val="AttentionCar"/>
    <w:link w:val="Note"/>
    <w:rsid w:val="00794A44"/>
    <w:rPr>
      <w:rFonts w:ascii="Cambria Math" w:hAnsi="Cambria Math"/>
      <w:noProof/>
      <w:lang w:val="fr-FR" w:eastAsia="fr-FR" w:bidi="ar-SA"/>
    </w:rPr>
  </w:style>
  <w:style w:type="paragraph" w:customStyle="1" w:styleId="My">
    <w:name w:val="My"/>
    <w:basedOn w:val="En-ttedetabledesmatires"/>
    <w:link w:val="MyCar"/>
    <w:rsid w:val="00794A44"/>
  </w:style>
  <w:style w:type="character" w:customStyle="1" w:styleId="MyCar">
    <w:name w:val="My Car"/>
    <w:basedOn w:val="En-ttedetabledesmatiresCar"/>
    <w:link w:val="My"/>
    <w:rsid w:val="00794A44"/>
    <w:rPr>
      <w:rFonts w:ascii="Cambria Math" w:hAnsi="Cambria Math"/>
      <w:smallCaps/>
      <w:spacing w:val="5"/>
      <w:sz w:val="40"/>
      <w:szCs w:val="32"/>
      <w:lang w:val="fr-FR"/>
    </w:rPr>
  </w:style>
  <w:style w:type="paragraph" w:customStyle="1" w:styleId="Sujet">
    <w:name w:val="Sujet"/>
    <w:basedOn w:val="Normal"/>
    <w:link w:val="SujetCar"/>
    <w:rsid w:val="00794A44"/>
    <w:pPr>
      <w:pBdr>
        <w:top w:val="dotted" w:sz="4" w:space="1" w:color="1F497D" w:themeColor="text2"/>
        <w:left w:val="dotted" w:sz="4" w:space="4" w:color="1F497D" w:themeColor="text2"/>
        <w:bottom w:val="dotted" w:sz="4" w:space="0" w:color="1F497D" w:themeColor="text2"/>
        <w:right w:val="dotted" w:sz="4" w:space="4" w:color="1F497D" w:themeColor="text2"/>
      </w:pBdr>
      <w:spacing w:line="276" w:lineRule="auto"/>
    </w:pPr>
    <w:rPr>
      <w:i/>
      <w:lang w:val="fr-FR"/>
    </w:rPr>
  </w:style>
  <w:style w:type="character" w:customStyle="1" w:styleId="SujetCar">
    <w:name w:val="Sujet Car"/>
    <w:basedOn w:val="Policepardfaut"/>
    <w:link w:val="Sujet"/>
    <w:rsid w:val="00794A44"/>
    <w:rPr>
      <w:rFonts w:ascii="Cambria Math" w:hAnsi="Cambria Math"/>
      <w:i/>
      <w:lang w:val="fr-FR"/>
    </w:rPr>
  </w:style>
  <w:style w:type="paragraph" w:customStyle="1" w:styleId="Important">
    <w:name w:val="Important"/>
    <w:basedOn w:val="Normal"/>
    <w:link w:val="ImportantCar"/>
    <w:qFormat/>
    <w:rsid w:val="005A4DCA"/>
    <w:pPr>
      <w:pBdr>
        <w:top w:val="single" w:sz="4" w:space="10" w:color="C0504D" w:themeColor="accent2"/>
        <w:left w:val="single" w:sz="24" w:space="10" w:color="C0504D" w:themeColor="accent2"/>
        <w:bottom w:val="single" w:sz="4" w:space="10" w:color="C0504D" w:themeColor="accent2"/>
        <w:right w:val="single" w:sz="24" w:space="10" w:color="C0504D" w:themeColor="accent2"/>
      </w:pBdr>
      <w:spacing w:before="160" w:after="160"/>
      <w:ind w:left="567" w:right="567"/>
    </w:pPr>
  </w:style>
  <w:style w:type="character" w:customStyle="1" w:styleId="ImportantCar">
    <w:name w:val="Important Car"/>
    <w:basedOn w:val="Policepardfaut"/>
    <w:link w:val="Important"/>
    <w:rsid w:val="005A4DCA"/>
    <w:rPr>
      <w:rFonts w:ascii="Cambria Math" w:hAnsi="Cambria Math"/>
    </w:rPr>
  </w:style>
  <w:style w:type="paragraph" w:customStyle="1" w:styleId="Enonc">
    <w:name w:val="Enoncé"/>
    <w:basedOn w:val="Normal"/>
    <w:link w:val="EnoncCar"/>
    <w:qFormat/>
    <w:rsid w:val="005A4DCA"/>
    <w:pPr>
      <w:pBdr>
        <w:top w:val="single" w:sz="4" w:space="10" w:color="1F497D" w:themeColor="text2"/>
        <w:left w:val="single" w:sz="24" w:space="10" w:color="1F497D" w:themeColor="text2"/>
        <w:bottom w:val="single" w:sz="4" w:space="10" w:color="1F497D" w:themeColor="text2"/>
        <w:right w:val="single" w:sz="24" w:space="10" w:color="1F497D" w:themeColor="text2"/>
      </w:pBdr>
      <w:spacing w:before="160" w:after="160"/>
      <w:ind w:left="567" w:right="567"/>
    </w:pPr>
  </w:style>
  <w:style w:type="character" w:customStyle="1" w:styleId="EnoncCar">
    <w:name w:val="Enoncé Car"/>
    <w:basedOn w:val="Policepardfaut"/>
    <w:link w:val="Enonc"/>
    <w:rsid w:val="005A4DCA"/>
    <w:rPr>
      <w:rFonts w:ascii="Cambria Math" w:hAnsi="Cambria Math"/>
    </w:rPr>
  </w:style>
  <w:style w:type="paragraph" w:customStyle="1" w:styleId="Code">
    <w:name w:val="Code"/>
    <w:link w:val="CodeCar"/>
    <w:qFormat/>
    <w:rsid w:val="006D0030"/>
    <w:pPr>
      <w:pBdr>
        <w:left w:val="single" w:sz="18" w:space="4" w:color="auto"/>
      </w:pBdr>
      <w:spacing w:after="0" w:line="240" w:lineRule="auto"/>
      <w:ind w:left="851"/>
      <w:contextualSpacing/>
      <w:jc w:val="left"/>
    </w:pPr>
    <w:rPr>
      <w:rFonts w:ascii="Lucida Console" w:hAnsi="Lucida Console" w:cs="Courier New"/>
      <w:noProof/>
      <w:sz w:val="18"/>
    </w:rPr>
  </w:style>
  <w:style w:type="character" w:customStyle="1" w:styleId="CodeCar">
    <w:name w:val="Code Car"/>
    <w:basedOn w:val="Policepardfaut"/>
    <w:link w:val="Code"/>
    <w:rsid w:val="006D0030"/>
    <w:rPr>
      <w:rFonts w:ascii="Lucida Console" w:hAnsi="Lucida Console" w:cs="Courier New"/>
      <w:noProof/>
      <w:sz w:val="18"/>
    </w:rPr>
  </w:style>
  <w:style w:type="character" w:customStyle="1" w:styleId="Titre4Car">
    <w:name w:val="Titre 4 Car"/>
    <w:basedOn w:val="Policepardfaut"/>
    <w:link w:val="Titre4"/>
    <w:uiPriority w:val="9"/>
    <w:rsid w:val="003D6ACA"/>
    <w:rPr>
      <w:rFonts w:asciiTheme="majorHAnsi" w:hAnsiTheme="majorHAnsi"/>
      <w:smallCaps/>
      <w:spacing w:val="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17F13"/>
    <w:pPr>
      <w:pBdr>
        <w:top w:val="single" w:sz="36" w:space="1" w:color="C0504D" w:themeColor="accent2"/>
      </w:pBdr>
      <w:spacing w:line="240" w:lineRule="auto"/>
      <w:jc w:val="right"/>
    </w:pPr>
    <w:rPr>
      <w:rFonts w:asciiTheme="minorHAnsi" w:hAnsiTheme="minorHAnsi"/>
      <w:smallCaps/>
      <w:sz w:val="72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17F13"/>
    <w:rPr>
      <w:smallCaps/>
      <w:sz w:val="72"/>
      <w:szCs w:val="48"/>
    </w:rPr>
  </w:style>
  <w:style w:type="paragraph" w:styleId="Citationintense">
    <w:name w:val="Intense Quote"/>
    <w:aliases w:val="Intense"/>
    <w:basedOn w:val="Normal"/>
    <w:next w:val="Normal"/>
    <w:link w:val="CitationintenseCar"/>
    <w:uiPriority w:val="30"/>
    <w:qFormat/>
    <w:rsid w:val="003D6AC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</w:rPr>
  </w:style>
  <w:style w:type="character" w:customStyle="1" w:styleId="CitationintenseCar">
    <w:name w:val="Citation intense Car"/>
    <w:aliases w:val="Intense Car"/>
    <w:basedOn w:val="Policepardfaut"/>
    <w:link w:val="Citationintense"/>
    <w:uiPriority w:val="30"/>
    <w:rsid w:val="003D6ACA"/>
    <w:rPr>
      <w:b/>
      <w:i/>
      <w:color w:val="FFFFFF" w:themeColor="background1"/>
      <w:shd w:val="clear" w:color="auto" w:fill="C0504D" w:themeFill="accent2"/>
    </w:rPr>
  </w:style>
  <w:style w:type="table" w:customStyle="1" w:styleId="Ombrageclair1">
    <w:name w:val="Ombrage clair1"/>
    <w:basedOn w:val="TableauNormal"/>
    <w:uiPriority w:val="60"/>
    <w:rsid w:val="006A58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claire1">
    <w:name w:val="Grille claire1"/>
    <w:basedOn w:val="TableauNormal"/>
    <w:uiPriority w:val="62"/>
    <w:rsid w:val="006A5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ramemoyenne21">
    <w:name w:val="Trame moyenne 21"/>
    <w:basedOn w:val="TableauNormal"/>
    <w:uiPriority w:val="64"/>
    <w:rsid w:val="00EE4C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2-Accent2">
    <w:name w:val="Medium Grid 2 Accent 2"/>
    <w:basedOn w:val="TableauNormal"/>
    <w:uiPriority w:val="68"/>
    <w:rsid w:val="00EE4C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21">
    <w:name w:val="Grille moyenne 21"/>
    <w:basedOn w:val="TableauNormal"/>
    <w:uiPriority w:val="68"/>
    <w:rsid w:val="00EE4C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2">
    <w:name w:val="Light List Accent 2"/>
    <w:basedOn w:val="TableauNormal"/>
    <w:uiPriority w:val="61"/>
    <w:rsid w:val="001842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901DEF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01DEF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901DEF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901DEF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901DEF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901DEF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ivers\Mod&#232;le%20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2011-2012</PublishDate>
  <Abstract>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E3C4D-64A9-458E-8A84-7929D2AA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</Template>
  <TotalTime>15</TotalTime>
  <Pages>6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Rennes – Département INFORMATIQUE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et Systèmes d’Informations Modernes</dc:title>
  <dc:subject>TP DOM, SAX et Middleware</dc:subject>
  <dc:creator>Vincent Le Biannic; Sophie Le Corre; Ngouye Ndiaye ; Nicolas Renaud; Quentin Decré</dc:creator>
  <cp:lastModifiedBy>Quentin Decré</cp:lastModifiedBy>
  <cp:revision>24</cp:revision>
  <cp:lastPrinted>2009-12-02T09:57:00Z</cp:lastPrinted>
  <dcterms:created xsi:type="dcterms:W3CDTF">2010-09-10T12:40:00Z</dcterms:created>
  <dcterms:modified xsi:type="dcterms:W3CDTF">2011-11-24T09:30:00Z</dcterms:modified>
</cp:coreProperties>
</file>